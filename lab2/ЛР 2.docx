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:rsidR="002114D4" w:rsidRPr="008A2BAB" w:rsidRDefault="002114D4" w:rsidP="002114D4">
      <w:pPr>
        <w:spacing w:after="34" w:line="259" w:lineRule="auto"/>
        <w:jc w:val="center"/>
      </w:pPr>
      <w:r>
        <w:rPr>
          <w:sz w:val="36"/>
        </w:rPr>
        <w:t>Лабораторная работа №</w:t>
      </w:r>
      <w:r w:rsidR="00E929C1">
        <w:rPr>
          <w:sz w:val="36"/>
        </w:rPr>
        <w:t>2</w:t>
      </w:r>
    </w:p>
    <w:p w:rsidR="002114D4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624D3C">
        <w:rPr>
          <w:sz w:val="36"/>
        </w:rPr>
        <w:t>функциональное и логическое программирование</w:t>
      </w:r>
    </w:p>
    <w:p w:rsidR="002114D4" w:rsidRDefault="002114D4" w:rsidP="002114D4">
      <w:pPr>
        <w:spacing w:after="0" w:line="259" w:lineRule="auto"/>
        <w:jc w:val="center"/>
      </w:pPr>
    </w:p>
    <w:p w:rsidR="002114D4" w:rsidRPr="00E929C1" w:rsidRDefault="002114D4" w:rsidP="002114D4">
      <w:pPr>
        <w:spacing w:after="0" w:line="259" w:lineRule="auto"/>
        <w:jc w:val="center"/>
      </w:pPr>
      <w:r>
        <w:t xml:space="preserve"> </w:t>
      </w:r>
      <w:r w:rsidR="00E929C1">
        <w:t>Списки</w:t>
      </w:r>
    </w:p>
    <w:p w:rsidR="002114D4" w:rsidRPr="0000508D" w:rsidRDefault="002114D4" w:rsidP="002114D4">
      <w:pPr>
        <w:spacing w:after="0" w:line="259" w:lineRule="auto"/>
        <w:jc w:val="center"/>
      </w:pPr>
      <w:r>
        <w:t>Вариант №1</w:t>
      </w:r>
      <w:r w:rsidR="0000508D" w:rsidRPr="0000508D">
        <w:t>6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:rsidR="002114D4" w:rsidRPr="0069647E" w:rsidRDefault="002114D4" w:rsidP="003E56F1">
      <w:pPr>
        <w:ind w:left="5330" w:right="238"/>
      </w:pPr>
      <w:r>
        <w:t>Выполнил</w:t>
      </w:r>
      <w:r w:rsidRPr="0069647E">
        <w:t>:</w:t>
      </w:r>
      <w:r>
        <w:t xml:space="preserve"> Кузнецов Даниил</w:t>
      </w:r>
      <w:r w:rsidR="003E56F1">
        <w:t xml:space="preserve"> </w:t>
      </w:r>
      <w:r>
        <w:t>Андреевич</w:t>
      </w:r>
      <w:r w:rsidRPr="0069647E">
        <w:t xml:space="preserve"> 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:rsidR="002114D4" w:rsidRPr="0069647E" w:rsidRDefault="002114D4" w:rsidP="003E56F1">
      <w:pPr>
        <w:ind w:left="5330"/>
      </w:pPr>
      <w:r w:rsidRPr="0069647E">
        <w:t xml:space="preserve">Проверил: </w:t>
      </w:r>
      <w:r w:rsidR="003E56F1">
        <w:t xml:space="preserve">доцент </w:t>
      </w:r>
      <w:r w:rsidR="00624D3C">
        <w:t>Обломов И.А.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:rsidR="002114D4" w:rsidRPr="005126C4" w:rsidRDefault="00E64B65" w:rsidP="005126C4">
      <w:pPr>
        <w:jc w:val="center"/>
        <w:rPr>
          <w:rStyle w:val="ac"/>
        </w:rPr>
      </w:pPr>
      <w:r>
        <w:rPr>
          <w:rStyle w:val="ac"/>
        </w:rPr>
        <w:lastRenderedPageBreak/>
        <w:t>Краткие теоретические сведения</w:t>
      </w:r>
    </w:p>
    <w:p w:rsidR="00E929C1" w:rsidRDefault="00E929C1" w:rsidP="00E929C1">
      <w:r>
        <w:t xml:space="preserve">Списки являются одной из структур данных языка Пролог. Список – это последовательность, составленная из произвольного числа элементов, например, </w:t>
      </w:r>
      <w:proofErr w:type="spellStart"/>
      <w:r w:rsidRPr="00E929C1">
        <w:rPr>
          <w:b/>
        </w:rPr>
        <w:t>иван</w:t>
      </w:r>
      <w:proofErr w:type="spellEnd"/>
      <w:r w:rsidRPr="00E929C1">
        <w:rPr>
          <w:b/>
        </w:rPr>
        <w:t xml:space="preserve">, </w:t>
      </w:r>
      <w:proofErr w:type="spellStart"/>
      <w:r w:rsidRPr="00E929C1">
        <w:rPr>
          <w:b/>
        </w:rPr>
        <w:t>петр</w:t>
      </w:r>
      <w:proofErr w:type="spellEnd"/>
      <w:r w:rsidRPr="00E929C1">
        <w:rPr>
          <w:b/>
        </w:rPr>
        <w:t xml:space="preserve">, </w:t>
      </w:r>
      <w:proofErr w:type="spellStart"/>
      <w:r w:rsidRPr="00E929C1">
        <w:rPr>
          <w:b/>
        </w:rPr>
        <w:t>мария</w:t>
      </w:r>
      <w:proofErr w:type="spellEnd"/>
      <w:r w:rsidRPr="00E929C1">
        <w:rPr>
          <w:b/>
        </w:rPr>
        <w:t xml:space="preserve">, </w:t>
      </w:r>
      <w:proofErr w:type="spellStart"/>
      <w:r w:rsidRPr="00E929C1">
        <w:rPr>
          <w:b/>
        </w:rPr>
        <w:t>наталия</w:t>
      </w:r>
      <w:proofErr w:type="spellEnd"/>
      <w:r>
        <w:t>. На языке Пролог это запишется следующим образом:</w:t>
      </w:r>
    </w:p>
    <w:p w:rsidR="00327882" w:rsidRDefault="00E929C1" w:rsidP="00E929C1">
      <w:pPr>
        <w:rPr>
          <w:b/>
        </w:rPr>
      </w:pPr>
      <w:r w:rsidRPr="00E929C1">
        <w:rPr>
          <w:b/>
        </w:rPr>
        <w:t>[</w:t>
      </w:r>
      <w:proofErr w:type="spellStart"/>
      <w:r w:rsidRPr="00E929C1">
        <w:rPr>
          <w:b/>
        </w:rPr>
        <w:t>иван</w:t>
      </w:r>
      <w:proofErr w:type="spellEnd"/>
      <w:r w:rsidRPr="00E929C1">
        <w:rPr>
          <w:b/>
        </w:rPr>
        <w:t xml:space="preserve">, </w:t>
      </w:r>
      <w:proofErr w:type="spellStart"/>
      <w:r w:rsidRPr="00E929C1">
        <w:rPr>
          <w:b/>
        </w:rPr>
        <w:t>петр</w:t>
      </w:r>
      <w:proofErr w:type="spellEnd"/>
      <w:r w:rsidRPr="00E929C1">
        <w:rPr>
          <w:b/>
        </w:rPr>
        <w:t xml:space="preserve">, </w:t>
      </w:r>
      <w:proofErr w:type="spellStart"/>
      <w:r w:rsidRPr="00E929C1">
        <w:rPr>
          <w:b/>
        </w:rPr>
        <w:t>мария</w:t>
      </w:r>
      <w:proofErr w:type="spellEnd"/>
      <w:r w:rsidRPr="00E929C1">
        <w:rPr>
          <w:b/>
        </w:rPr>
        <w:t xml:space="preserve">, </w:t>
      </w:r>
      <w:proofErr w:type="spellStart"/>
      <w:r w:rsidRPr="00E929C1">
        <w:rPr>
          <w:b/>
        </w:rPr>
        <w:t>наталия</w:t>
      </w:r>
      <w:proofErr w:type="spellEnd"/>
      <w:r w:rsidRPr="00E929C1">
        <w:rPr>
          <w:b/>
        </w:rPr>
        <w:t>].</w:t>
      </w:r>
    </w:p>
    <w:p w:rsidR="00E929C1" w:rsidRDefault="00E929C1" w:rsidP="00E929C1">
      <w:r>
        <w:t>Для удобства обработки списков в Прологе введены два важных понятия: голова (</w:t>
      </w:r>
      <w:proofErr w:type="spellStart"/>
      <w:r>
        <w:t>head</w:t>
      </w:r>
      <w:proofErr w:type="spellEnd"/>
      <w:r>
        <w:t>) и хвост(</w:t>
      </w:r>
      <w:proofErr w:type="spellStart"/>
      <w:r>
        <w:t>tail</w:t>
      </w:r>
      <w:proofErr w:type="spellEnd"/>
      <w:r>
        <w:t>). По умолчанию головой списка считается первый элемент, в некоторых случаях, несколько первых элементов. Оставшиеся элементы относятся к хвосту. Тогда можно сказать, что список – это структура данных, определяемая следующим образом:</w:t>
      </w:r>
    </w:p>
    <w:p w:rsidR="00E929C1" w:rsidRDefault="00E929C1" w:rsidP="00E929C1">
      <w:r>
        <w:t>- пустой список, т.е. список, не содержащий элементов, обозначается как [];</w:t>
      </w:r>
    </w:p>
    <w:p w:rsidR="00E929C1" w:rsidRPr="00E929C1" w:rsidRDefault="00E929C1" w:rsidP="00E929C1">
      <w:r>
        <w:t xml:space="preserve">- </w:t>
      </w:r>
      <w:r>
        <w:t xml:space="preserve">список, состоящий из головы и хвоста. В качестве головы может выступать любой </w:t>
      </w:r>
      <w:proofErr w:type="spellStart"/>
      <w:r>
        <w:t>прологовский</w:t>
      </w:r>
      <w:proofErr w:type="spellEnd"/>
      <w:r>
        <w:t xml:space="preserve"> терм, а в качестве хвоста обязательно список.</w:t>
      </w:r>
    </w:p>
    <w:p w:rsidR="003E56F1" w:rsidRPr="005126C4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t>Задание к лабораторной работе</w:t>
      </w:r>
    </w:p>
    <w:p w:rsidR="009918C9" w:rsidRDefault="00E929C1" w:rsidP="00624D3C">
      <w:r w:rsidRPr="00C23965">
        <w:rPr>
          <w:szCs w:val="22"/>
        </w:rPr>
        <w:t>Создайте предикат, осуществляющий циклический сдвиг элементов влево (вправо). Создайте предикат, осуществляющий циклический сдвиг элементов списка на заданное количество шагов.</w:t>
      </w:r>
    </w:p>
    <w:p w:rsidR="005126C4" w:rsidRPr="00E929C1" w:rsidRDefault="00E929C1" w:rsidP="00624D3C">
      <w:pPr>
        <w:keepNext/>
        <w:jc w:val="center"/>
        <w:rPr>
          <w:rStyle w:val="ac"/>
          <w:lang w:val="en-US"/>
        </w:rPr>
      </w:pPr>
      <w:r>
        <w:rPr>
          <w:rStyle w:val="ac"/>
        </w:rPr>
        <w:t>Текст</w:t>
      </w:r>
      <w:r w:rsidR="005126C4" w:rsidRPr="00E929C1">
        <w:rPr>
          <w:rStyle w:val="ac"/>
          <w:lang w:val="en-US"/>
        </w:rPr>
        <w:t xml:space="preserve"> </w:t>
      </w:r>
      <w:r w:rsidR="005126C4" w:rsidRPr="005126C4">
        <w:rPr>
          <w:rStyle w:val="ac"/>
        </w:rPr>
        <w:t>программ</w:t>
      </w:r>
      <w:r>
        <w:rPr>
          <w:rStyle w:val="ac"/>
        </w:rPr>
        <w:t>ы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929C1">
        <w:rPr>
          <w:rFonts w:ascii="Consolas" w:hAnsi="Consolas"/>
          <w:sz w:val="20"/>
          <w:szCs w:val="20"/>
          <w:lang w:val="en-US"/>
        </w:rPr>
        <w:t>[], []).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929C1">
        <w:rPr>
          <w:rFonts w:ascii="Consolas" w:hAnsi="Consolas"/>
          <w:sz w:val="20"/>
          <w:szCs w:val="20"/>
          <w:lang w:val="en-US"/>
        </w:rPr>
        <w:t>[], [Elem], Elem).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929C1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LstHead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 |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LstTail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], [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LstHead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 |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ResultTail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], Elem) :-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LstTail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ResultTail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, Elem).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929C1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LstHead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 |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LstTail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],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ResultTail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) :-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LstTail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ResultTail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LstHead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).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>?-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 is [a, b, c, d],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, Result),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9C1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), write(" -&gt; "),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9C1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E929C1">
        <w:rPr>
          <w:rFonts w:ascii="Consolas" w:hAnsi="Consolas"/>
          <w:sz w:val="20"/>
          <w:szCs w:val="20"/>
          <w:lang w:val="en-US"/>
        </w:rPr>
        <w:t xml:space="preserve">Result),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nl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.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>?-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 is [],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929C1">
        <w:rPr>
          <w:rFonts w:ascii="Consolas" w:hAnsi="Consolas"/>
          <w:sz w:val="20"/>
          <w:szCs w:val="20"/>
        </w:rPr>
        <w:t>shiftLeft</w:t>
      </w:r>
      <w:proofErr w:type="spellEnd"/>
      <w:r w:rsidRPr="00E929C1">
        <w:rPr>
          <w:rFonts w:ascii="Consolas" w:hAnsi="Consolas"/>
          <w:sz w:val="20"/>
          <w:szCs w:val="20"/>
        </w:rPr>
        <w:t xml:space="preserve">([], </w:t>
      </w:r>
      <w:proofErr w:type="spellStart"/>
      <w:r w:rsidRPr="00E929C1">
        <w:rPr>
          <w:rFonts w:ascii="Consolas" w:hAnsi="Consolas"/>
          <w:sz w:val="20"/>
          <w:szCs w:val="20"/>
        </w:rPr>
        <w:t>Result</w:t>
      </w:r>
      <w:proofErr w:type="spellEnd"/>
      <w:r w:rsidRPr="00E929C1">
        <w:rPr>
          <w:rFonts w:ascii="Consolas" w:hAnsi="Consolas"/>
          <w:sz w:val="20"/>
          <w:szCs w:val="20"/>
        </w:rPr>
        <w:t>),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</w:rPr>
        <w:tab/>
      </w:r>
      <w:proofErr w:type="gramStart"/>
      <w:r w:rsidRPr="00E929C1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), write(" -&gt; "),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9C1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E929C1">
        <w:rPr>
          <w:rFonts w:ascii="Consolas" w:hAnsi="Consolas"/>
          <w:sz w:val="20"/>
          <w:szCs w:val="20"/>
          <w:lang w:val="en-US"/>
        </w:rPr>
        <w:t xml:space="preserve">Result),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nl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.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shiftLeftN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, 1, Result) :-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shiftLeft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, Result).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shiftLeftN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, N, Result) :-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  <w:t>N &gt; 1, N1 is N - 1,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TempResult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),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shiftLeftN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TempResult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, N1, Result).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>?-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 is [a, b, c, d],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shiftLeftN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, 2, Result),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9C1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), write(" -&gt; "),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9C1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E929C1">
        <w:rPr>
          <w:rFonts w:ascii="Consolas" w:hAnsi="Consolas"/>
          <w:sz w:val="20"/>
          <w:szCs w:val="20"/>
          <w:lang w:val="en-US"/>
        </w:rPr>
        <w:t xml:space="preserve">Result),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nl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.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shiftRight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, Result) :- 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lastRenderedPageBreak/>
        <w:tab/>
        <w:t xml:space="preserve">N is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list_</w:t>
      </w:r>
      <w:proofErr w:type="gramStart"/>
      <w:r w:rsidRPr="00E929C1">
        <w:rPr>
          <w:rFonts w:ascii="Consolas" w:hAnsi="Consolas"/>
          <w:sz w:val="20"/>
          <w:szCs w:val="20"/>
          <w:lang w:val="en-US"/>
        </w:rPr>
        <w:t>length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) - 1,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shiftLeftN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, N, Result).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shiftRightN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, N, Result) :- 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  <w:t xml:space="preserve">N1 is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list_</w:t>
      </w:r>
      <w:proofErr w:type="gramStart"/>
      <w:r w:rsidRPr="00E929C1">
        <w:rPr>
          <w:rFonts w:ascii="Consolas" w:hAnsi="Consolas"/>
          <w:sz w:val="20"/>
          <w:szCs w:val="20"/>
          <w:lang w:val="en-US"/>
        </w:rPr>
        <w:t>length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) - N,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shiftLeftN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, N1, Result).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 xml:space="preserve">?-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 is [a, b, c, d],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shiftRight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, Result),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9C1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), write(" -&gt; "),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9C1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E929C1">
        <w:rPr>
          <w:rFonts w:ascii="Consolas" w:hAnsi="Consolas"/>
          <w:sz w:val="20"/>
          <w:szCs w:val="20"/>
          <w:lang w:val="en-US"/>
        </w:rPr>
        <w:t xml:space="preserve">Result),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nl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.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 xml:space="preserve">?- </w:t>
      </w:r>
      <w:proofErr w:type="spellStart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 xml:space="preserve"> is [a, b, c, d, </w:t>
      </w:r>
      <w:proofErr w:type="gramStart"/>
      <w:r w:rsidRPr="00E929C1">
        <w:rPr>
          <w:rFonts w:ascii="Consolas" w:hAnsi="Consolas"/>
          <w:sz w:val="20"/>
          <w:szCs w:val="20"/>
          <w:lang w:val="en-US"/>
        </w:rPr>
        <w:t>e</w:t>
      </w:r>
      <w:proofErr w:type="gramEnd"/>
      <w:r w:rsidRPr="00E929C1">
        <w:rPr>
          <w:rFonts w:ascii="Consolas" w:hAnsi="Consolas"/>
          <w:sz w:val="20"/>
          <w:szCs w:val="20"/>
          <w:lang w:val="en-US"/>
        </w:rPr>
        <w:t>],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9C1">
        <w:rPr>
          <w:rFonts w:ascii="Consolas" w:hAnsi="Consolas"/>
          <w:sz w:val="20"/>
          <w:szCs w:val="20"/>
          <w:lang w:val="en-US"/>
        </w:rPr>
        <w:t>shiftRightN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, 2, Result),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  <w:lang w:val="en-US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9C1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E929C1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E929C1">
        <w:rPr>
          <w:rFonts w:ascii="Consolas" w:hAnsi="Consolas"/>
          <w:sz w:val="20"/>
          <w:szCs w:val="20"/>
          <w:lang w:val="en-US"/>
        </w:rPr>
        <w:t>), write(" -&gt; "),</w:t>
      </w:r>
    </w:p>
    <w:p w:rsidR="00E929C1" w:rsidRPr="00E929C1" w:rsidRDefault="00E929C1" w:rsidP="00E929C1">
      <w:pPr>
        <w:spacing w:after="0"/>
        <w:rPr>
          <w:rFonts w:ascii="Consolas" w:hAnsi="Consolas"/>
          <w:sz w:val="20"/>
          <w:szCs w:val="20"/>
        </w:rPr>
      </w:pPr>
      <w:r w:rsidRPr="00E929C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929C1">
        <w:rPr>
          <w:rFonts w:ascii="Consolas" w:hAnsi="Consolas"/>
          <w:sz w:val="20"/>
          <w:szCs w:val="20"/>
        </w:rPr>
        <w:t>write</w:t>
      </w:r>
      <w:proofErr w:type="spellEnd"/>
      <w:r w:rsidRPr="00E929C1">
        <w:rPr>
          <w:rFonts w:ascii="Consolas" w:hAnsi="Consolas"/>
          <w:sz w:val="20"/>
          <w:szCs w:val="20"/>
        </w:rPr>
        <w:t>(</w:t>
      </w:r>
      <w:proofErr w:type="spellStart"/>
      <w:r w:rsidRPr="00E929C1">
        <w:rPr>
          <w:rFonts w:ascii="Consolas" w:hAnsi="Consolas"/>
          <w:sz w:val="20"/>
          <w:szCs w:val="20"/>
        </w:rPr>
        <w:t>Result</w:t>
      </w:r>
      <w:proofErr w:type="spellEnd"/>
      <w:r w:rsidRPr="00E929C1">
        <w:rPr>
          <w:rFonts w:ascii="Consolas" w:hAnsi="Consolas"/>
          <w:sz w:val="20"/>
          <w:szCs w:val="20"/>
        </w:rPr>
        <w:t xml:space="preserve">), </w:t>
      </w:r>
      <w:proofErr w:type="spellStart"/>
      <w:r w:rsidRPr="00E929C1">
        <w:rPr>
          <w:rFonts w:ascii="Consolas" w:hAnsi="Consolas"/>
          <w:sz w:val="20"/>
          <w:szCs w:val="20"/>
        </w:rPr>
        <w:t>nl</w:t>
      </w:r>
      <w:proofErr w:type="spellEnd"/>
      <w:r w:rsidRPr="00E929C1">
        <w:rPr>
          <w:rFonts w:ascii="Consolas" w:hAnsi="Consolas"/>
          <w:sz w:val="20"/>
          <w:szCs w:val="20"/>
        </w:rPr>
        <w:t>.</w:t>
      </w:r>
    </w:p>
    <w:p w:rsidR="00B306D5" w:rsidRPr="00E929C1" w:rsidRDefault="00B306D5" w:rsidP="00327882">
      <w:pPr>
        <w:spacing w:after="0"/>
        <w:rPr>
          <w:rFonts w:ascii="Consolas" w:hAnsi="Consolas"/>
          <w:sz w:val="20"/>
          <w:szCs w:val="20"/>
        </w:rPr>
      </w:pPr>
    </w:p>
    <w:p w:rsidR="003E56F1" w:rsidRPr="00E64B65" w:rsidRDefault="00E929C1" w:rsidP="006067BD">
      <w:pPr>
        <w:spacing w:after="0"/>
        <w:jc w:val="center"/>
        <w:rPr>
          <w:rStyle w:val="ac"/>
        </w:rPr>
      </w:pPr>
      <w:r>
        <w:rPr>
          <w:rStyle w:val="ac"/>
        </w:rPr>
        <w:t>Вывод</w:t>
      </w:r>
    </w:p>
    <w:p w:rsidR="003E56F1" w:rsidRPr="00E929C1" w:rsidRDefault="00B306D5" w:rsidP="002114D4">
      <w:r>
        <w:t xml:space="preserve">Изучены </w:t>
      </w:r>
      <w:r w:rsidR="00E929C1">
        <w:t>списки</w:t>
      </w:r>
      <w:r>
        <w:t xml:space="preserve"> на языке </w:t>
      </w:r>
      <w:r>
        <w:rPr>
          <w:lang w:val="en-US"/>
        </w:rPr>
        <w:t>Prolog</w:t>
      </w:r>
      <w:r>
        <w:t>.</w:t>
      </w:r>
    </w:p>
    <w:sectPr w:rsidR="003E56F1" w:rsidRPr="00E929C1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94086"/>
    <w:multiLevelType w:val="hybridMultilevel"/>
    <w:tmpl w:val="7D8E192C"/>
    <w:lvl w:ilvl="0" w:tplc="9560FD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characterSpacingControl w:val="doNotCompress"/>
  <w:compat/>
  <w:rsids>
    <w:rsidRoot w:val="003E56F1"/>
    <w:rsid w:val="0000508D"/>
    <w:rsid w:val="00036731"/>
    <w:rsid w:val="001B0E43"/>
    <w:rsid w:val="002114D4"/>
    <w:rsid w:val="00327882"/>
    <w:rsid w:val="003E56F1"/>
    <w:rsid w:val="00441D0F"/>
    <w:rsid w:val="004C40CD"/>
    <w:rsid w:val="005126C4"/>
    <w:rsid w:val="006067BD"/>
    <w:rsid w:val="00624D3C"/>
    <w:rsid w:val="00631FB6"/>
    <w:rsid w:val="00780F82"/>
    <w:rsid w:val="008A2BAB"/>
    <w:rsid w:val="00917205"/>
    <w:rsid w:val="009562D3"/>
    <w:rsid w:val="009918C9"/>
    <w:rsid w:val="009B313F"/>
    <w:rsid w:val="009F74B1"/>
    <w:rsid w:val="00B15FCD"/>
    <w:rsid w:val="00B306D5"/>
    <w:rsid w:val="00C53A84"/>
    <w:rsid w:val="00DA39ED"/>
    <w:rsid w:val="00E64B65"/>
    <w:rsid w:val="00E929C1"/>
    <w:rsid w:val="00FC4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6D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5126C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0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0508D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39"/>
    <w:rsid w:val="009F7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9F74B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86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user</cp:lastModifiedBy>
  <cp:revision>8</cp:revision>
  <dcterms:created xsi:type="dcterms:W3CDTF">2025-09-16T20:26:00Z</dcterms:created>
  <dcterms:modified xsi:type="dcterms:W3CDTF">2025-10-03T12:22:00Z</dcterms:modified>
</cp:coreProperties>
</file>